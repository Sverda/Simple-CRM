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9EC8" w14:textId="77777777" w:rsidR="00937F11" w:rsidRDefault="00E33EF0">
      <w:pPr>
        <w:pStyle w:val="Standard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  <w:t>$</w:t>
      </w:r>
      <w:proofErr w:type="spellStart"/>
      <w:r>
        <w:rPr>
          <w:rFonts w:eastAsia="Calibri" w:cs="Calibri"/>
          <w:color w:val="auto"/>
          <w:sz w:val="22"/>
        </w:rPr>
        <w:t>ClientData</w:t>
      </w:r>
      <w:proofErr w:type="spellEnd"/>
      <w:r>
        <w:rPr>
          <w:rFonts w:eastAsia="Calibri" w:cs="Calibri"/>
          <w:color w:val="auto"/>
          <w:sz w:val="22"/>
        </w:rPr>
        <w:t>$</w:t>
      </w:r>
    </w:p>
    <w:p w14:paraId="44103A85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p w14:paraId="3DA1CE51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p w14:paraId="0374D6A4" w14:textId="77777777" w:rsidR="00937F11" w:rsidRDefault="00E33EF0">
      <w:pPr>
        <w:pStyle w:val="Standard"/>
        <w:jc w:val="righ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$</w:t>
      </w:r>
      <w:proofErr w:type="spellStart"/>
      <w:r>
        <w:rPr>
          <w:rFonts w:ascii="Times New Roman" w:eastAsia="Times New Roman" w:hAnsi="Times New Roman" w:cs="Times New Roman"/>
          <w:color w:val="auto"/>
        </w:rPr>
        <w:t>PlaceAndDate</w:t>
      </w:r>
      <w:proofErr w:type="spellEnd"/>
      <w:r>
        <w:rPr>
          <w:rFonts w:ascii="Times New Roman" w:eastAsia="Times New Roman" w:hAnsi="Times New Roman" w:cs="Times New Roman"/>
          <w:color w:val="auto"/>
        </w:rPr>
        <w:t>$</w:t>
      </w:r>
    </w:p>
    <w:p w14:paraId="345B038E" w14:textId="77777777" w:rsidR="00937F11" w:rsidRDefault="00937F11">
      <w:pPr>
        <w:pStyle w:val="Standard"/>
        <w:jc w:val="right"/>
        <w:rPr>
          <w:rFonts w:eastAsia="Calibri" w:cs="Calibri"/>
          <w:color w:val="auto"/>
          <w:sz w:val="22"/>
        </w:rPr>
      </w:pPr>
    </w:p>
    <w:p w14:paraId="22A43E59" w14:textId="77777777" w:rsidR="00937F11" w:rsidRDefault="00E33EF0">
      <w:pPr>
        <w:pStyle w:val="Standard"/>
        <w:jc w:val="center"/>
        <w:rPr>
          <w:rFonts w:ascii="Times New Roman" w:eastAsia="Times New Roman" w:hAnsi="Times New Roman" w:cs="Times New Roman"/>
          <w:b/>
          <w:color w:val="auto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</w:rPr>
        <w:t>Rechnung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 xml:space="preserve"> nr $</w:t>
      </w:r>
      <w:proofErr w:type="spellStart"/>
      <w:r>
        <w:rPr>
          <w:rFonts w:ascii="Times New Roman" w:eastAsia="Times New Roman" w:hAnsi="Times New Roman" w:cs="Times New Roman"/>
          <w:b/>
          <w:color w:val="auto"/>
        </w:rPr>
        <w:t>InvoiceNumber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>$</w:t>
      </w:r>
    </w:p>
    <w:p w14:paraId="11F8950E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p w14:paraId="087B00D2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p w14:paraId="71DB3DBF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p w14:paraId="02DCB0D7" w14:textId="77777777" w:rsidR="00937F11" w:rsidRDefault="00937F11">
      <w:pPr>
        <w:pStyle w:val="Standard"/>
        <w:rPr>
          <w:rFonts w:eastAsia="Calibri" w:cs="Calibri"/>
          <w:color w:val="auto"/>
          <w:sz w:val="22"/>
        </w:rPr>
      </w:pPr>
    </w:p>
    <w:sectPr w:rsidR="00937F11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03A" w14:textId="77777777" w:rsidR="00E33EF0" w:rsidRDefault="00E33EF0">
      <w:r>
        <w:separator/>
      </w:r>
    </w:p>
  </w:endnote>
  <w:endnote w:type="continuationSeparator" w:id="0">
    <w:p w14:paraId="4333F307" w14:textId="77777777" w:rsidR="00E33EF0" w:rsidRDefault="00E3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52A3" w14:textId="77777777" w:rsidR="00E33EF0" w:rsidRDefault="00E33EF0">
      <w:r>
        <w:separator/>
      </w:r>
    </w:p>
  </w:footnote>
  <w:footnote w:type="continuationSeparator" w:id="0">
    <w:p w14:paraId="087A4C95" w14:textId="77777777" w:rsidR="00E33EF0" w:rsidRDefault="00E33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7F11"/>
    <w:rsid w:val="006B594F"/>
    <w:rsid w:val="00937F11"/>
    <w:rsid w:val="00E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121F"/>
  <w15:docId w15:val="{88E38FF5-4C3C-427A-ADEB-C67AB2E8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ucida Sans Unicode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283"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Ubowski</dc:creator>
  <cp:lastModifiedBy>Damian Ubowski</cp:lastModifiedBy>
  <cp:revision>2</cp:revision>
  <dcterms:created xsi:type="dcterms:W3CDTF">2022-03-02T21:35:00Z</dcterms:created>
  <dcterms:modified xsi:type="dcterms:W3CDTF">2022-03-02T21:35:00Z</dcterms:modified>
</cp:coreProperties>
</file>